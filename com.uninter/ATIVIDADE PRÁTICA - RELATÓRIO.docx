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7FolhadeRosto"/>
        <w:rPr>
          <w:b w:val="false"/>
          <w:b w:val="false"/>
          <w:sz w:val="28"/>
          <w:szCs w:val="28"/>
        </w:rPr>
      </w:pPr>
      <w:r>
        <w:rPr/>
        <w:drawing>
          <wp:inline distT="0" distB="0" distL="0" distR="0">
            <wp:extent cx="2254885" cy="1127760"/>
            <wp:effectExtent l="0" t="0" r="0" b="0"/>
            <wp:docPr id="1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CENTRO UNIVERSITÁRIO INTE</w:t>
      </w:r>
      <w:bookmarkStart w:id="0" w:name="_GoBack"/>
      <w:bookmarkEnd w:id="0"/>
      <w:r>
        <w:rPr>
          <w:b w:val="false"/>
          <w:sz w:val="28"/>
          <w:szCs w:val="28"/>
        </w:rPr>
        <w:t>RNACIONAL UNINTER</w:t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ESCOLA SUPERIOR POLITÉCNICA</w:t>
      </w:r>
    </w:p>
    <w:p>
      <w:pPr>
        <w:pStyle w:val="07FolhadeRosto"/>
        <w:rPr>
          <w:b w:val="false"/>
          <w:b w:val="false"/>
          <w:color w:val="000000" w:themeColor="text1"/>
          <w:sz w:val="28"/>
          <w:szCs w:val="28"/>
        </w:rPr>
      </w:pPr>
      <w:r>
        <w:rPr>
          <w:b w:val="false"/>
          <w:caps/>
          <w:color w:val="000000" w:themeColor="text1"/>
          <w:sz w:val="28"/>
          <w:szCs w:val="28"/>
        </w:rPr>
        <w:t>TECNOLOGIA EM ANÁLISE E DESENVOLVIMENTO DE SISTEMAS</w:t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DISCIPLINA DE LÓGICA DE PROGRAMAÇÃO E ALGORITMOS</w:t>
      </w:r>
    </w:p>
    <w:p>
      <w:pPr>
        <w:pStyle w:val="07FolhadeRosto"/>
        <w:rPr/>
      </w:pPr>
      <w:r>
        <w:rPr/>
      </w:r>
    </w:p>
    <w:p>
      <w:pPr>
        <w:pStyle w:val="07FolhadeRosto"/>
        <w:rPr/>
      </w:pPr>
      <w:r>
        <w:rPr/>
      </w:r>
    </w:p>
    <w:p>
      <w:pPr>
        <w:pStyle w:val="07FolhadeRos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jc w:val="right"/>
        <w:rPr>
          <w:b w:val="false"/>
          <w:b w:val="false"/>
          <w:highlight w:val="yellow"/>
        </w:rPr>
      </w:pPr>
      <w:r>
        <w:rPr>
          <w:b w:val="false"/>
          <w:caps/>
          <w:sz w:val="24"/>
        </w:rPr>
        <w:t>ARTHUR DIMMAS ALVES DE MELO ZOLET</w:t>
        <w:tab/>
      </w:r>
      <w:r>
        <w:rPr>
          <w:b w:val="false"/>
        </w:rPr>
        <w:t xml:space="preserve"> – RU: </w:t>
      </w:r>
      <w:r>
        <w:rPr>
          <w:b w:val="false"/>
          <w:caps/>
          <w:sz w:val="24"/>
        </w:rPr>
        <w:t>2606763</w:t>
      </w:r>
    </w:p>
    <w:p>
      <w:pPr>
        <w:pStyle w:val="07FolhadeRosto"/>
        <w:jc w:val="right"/>
        <w:rPr>
          <w:b w:val="false"/>
          <w:b w:val="false"/>
        </w:rPr>
      </w:pPr>
      <w:r>
        <w:rPr>
          <w:b w:val="false"/>
          <w:caps/>
          <w:sz w:val="24"/>
        </w:rPr>
        <w:t>Prof. vinicius pozzobom morin</w:t>
      </w:r>
    </w:p>
    <w:p>
      <w:pPr>
        <w:pStyle w:val="07FolhadeRosto"/>
        <w:jc w:val="right"/>
        <w:rPr>
          <w:b w:val="false"/>
          <w:b w:val="false"/>
          <w:i/>
          <w:i/>
        </w:rPr>
      </w:pPr>
      <w:r>
        <w:rPr>
          <w:b w:val="false"/>
          <w:i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rPr>
          <w:b w:val="false"/>
          <w:b w:val="false"/>
          <w:highlight w:val="yellow"/>
        </w:rPr>
      </w:pPr>
      <w:r>
        <w:rPr>
          <w:b w:val="false"/>
          <w:caps/>
          <w:sz w:val="24"/>
        </w:rPr>
        <w:t>caxias do sul</w:t>
      </w:r>
      <w:r>
        <w:rPr>
          <w:b w:val="false"/>
        </w:rPr>
        <w:t xml:space="preserve"> – </w:t>
      </w:r>
      <w:r>
        <w:rPr>
          <w:b w:val="false"/>
          <w:caps/>
          <w:sz w:val="24"/>
        </w:rPr>
        <w:t>rio grande do sul</w:t>
      </w:r>
    </w:p>
    <w:p>
      <w:pPr>
        <w:pStyle w:val="07FolhadeRosto"/>
        <w:rPr>
          <w:b w:val="false"/>
          <w:b w:val="false"/>
        </w:rPr>
      </w:pPr>
      <w:r>
        <w:rPr>
          <w:b w:val="false"/>
          <w:caps/>
          <w:sz w:val="24"/>
        </w:rPr>
        <w:t>2020</w:t>
      </w:r>
      <w:r>
        <w:rPr>
          <w:b w:val="false"/>
        </w:rPr>
        <w:t xml:space="preserve"> </w:t>
      </w:r>
    </w:p>
    <w:p>
      <w:pPr>
        <w:pStyle w:val="07FolhadeRosto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  <w:r>
        <w:br w:type="page"/>
      </w:r>
    </w:p>
    <w:p>
      <w:pPr>
        <w:pStyle w:val="Ttulododocumento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1134" w:header="567" w:top="1701" w:footer="567" w:bottom="1134" w:gutter="0"/>
          <w:pgNumType w:fmt="decimal"/>
          <w:formProt w:val="false"/>
          <w:titlePg/>
          <w:textDirection w:val="lrTb"/>
        </w:sectPr>
      </w:pPr>
    </w:p>
    <w:p>
      <w:pPr>
        <w:pStyle w:val="Ttulo1"/>
        <w:numPr>
          <w:ilvl w:val="0"/>
          <w:numId w:val="2"/>
        </w:numPr>
        <w:spacing w:before="0" w:after="480"/>
        <w:ind w:left="431" w:hanging="431"/>
        <w:rPr>
          <w:szCs w:val="24"/>
        </w:rPr>
      </w:pPr>
      <w:r>
        <w:rPr>
          <w:szCs w:val="24"/>
        </w:rPr>
        <w:t>EXERCÍCIO 1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ENUNCIADO: Faça um algoritmo em linguagem C para calcular quanto cada cliente gastou em pedidos realizados em uma lancheria. A lancheria vende os seguintes produtos: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/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Ao iniciar o programa, deve-se aparecer na tela um menu com todos os itens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vendidos e seus respectivos preços. O usuário deve escolher digitando de 1-7 qual item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quer comprar.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Observe que o usuário pode comprar o mesmo item diversas vezes e também pode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comprar vários itens diferentes (exemplo: 2 águas e um cachorro-quente, no mesmo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pedido).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Para encerrar o processo de compra, o usuário deve digitar um valor diferente de 1-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7. Ao encerrar a compra, deve-se listar todos os itens comprados, seus preços individuais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e o total a se pagar.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Imprima na tela um teste do seu programa utilizando os três primeiros e os últimos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dígitos do seu RU da UNINTER como os valores de entrada para os pedidos. Os três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primeiros dígitos serão os itens comprados, e os três últimos a quantidade de cada item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  <w:t>comprado. Por exemplo, se seu RU for 1234567, a compra resultante será: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>
          <w:szCs w:val="24"/>
          <w:u w:val="single"/>
        </w:rPr>
        <w:t>Solução do aluno:</w:t>
      </w:r>
    </w:p>
    <w:p>
      <w:pPr>
        <w:pStyle w:val="Normal"/>
        <w:spacing w:lineRule="atLeast" w:line="285"/>
        <w:ind w:hanging="0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#include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&lt;stdio.h&gt;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#include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&lt;stdlib.h&gt;</w:t>
      </w:r>
    </w:p>
    <w:p>
      <w:pPr>
        <w:pStyle w:val="Normal"/>
        <w:spacing w:lineRule="atLeast" w:line="285" w:before="0" w:after="283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main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i/>
          <w:color w:val="FD971F"/>
          <w:sz w:val="12"/>
          <w:szCs w:val="12"/>
          <w:highlight w:val="darkYellow"/>
        </w:rPr>
        <w:t>argc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char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const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i/>
          <w:color w:val="FD971F"/>
          <w:sz w:val="12"/>
          <w:szCs w:val="12"/>
          <w:highlight w:val="darkYellow"/>
        </w:rPr>
        <w:t>argv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[]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   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item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//Entrada de dados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item1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item2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item3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item4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item5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item6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item7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//Variáveis de itens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double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valorTotal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//Valor total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//Imprimindo menu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"Lancheria do Ze"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"Item    Produto             Codigo      Preco Unitario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"1       Cachorro-quente     100         5,00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"2       X-Salada            101         8,79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"3       X-Bacon             102         9,99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"4       Misto               103         6,89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"5       Salada              104         4,80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1906" w:h="16838"/>
          <w:pgMar w:left="1701" w:right="1134" w:header="567" w:top="1701" w:footer="340" w:bottom="1134" w:gutter="0"/>
          <w:pgNumType w:start="1" w:fmt="decimal"/>
          <w:formProt w:val="false"/>
          <w:titlePg/>
          <w:textDirection w:val="lrTb"/>
          <w:docGrid w:type="default" w:linePitch="326" w:charSpace="0"/>
        </w:sect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"6       Agua                105         3,49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"7       Refrigerante        106         4,99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"Digite o numero do Item desejado (para sair, digite um numero != (1...7) ):"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//Recebendo pedido de itens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while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&gt;=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item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7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item1;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"Digite o proximo item: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2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item2;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"Digite o proximo item: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3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item3;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"Digite o proximo item: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4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item4;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"Digite o proximo item: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5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item5;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"Digite o proximo item: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6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item6;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"Digite o proximo item: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7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item7;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"Digite o proximo item: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item);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//Imprimindo "comanda" e calculando valor total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(item1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!=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"Cachorro-quente     -&gt; 5,00 un. -&gt;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unidade(s)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item1);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valorTotal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5.00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item1);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(item2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!=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"X-Salada            -&gt; 8,79 un. -&gt;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unidade(s)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item2);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valorTotal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8.79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item2);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(item3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!=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"X-Bacon             -&gt; 9,99 un. -&gt;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unidade(s)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item3);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valorTotal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9.99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item3);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(item4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!=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"Misto               -&gt; 6,89 un. -&gt;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unidade(s)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item4);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valorTotal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6.89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item4);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(item5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!=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"Salada              -&gt; 4,80 un. -&gt;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unidade(s)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item5);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valorTotal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4.00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item5);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(item6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!=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"Agua                -&gt; 3,49 un. -&gt;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unidade(s)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item6);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valorTotal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3.49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item6);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(item7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!=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"Refrigerante        -&gt; 4,99 un. -&gt;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unidade(s)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item7);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valorTotal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4.99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item7);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"Valor total: R$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%.2f\n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valorTotal);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//Imprimindo valor total    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Volte sempre!!!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    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system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"PAUSE"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r>
    </w:p>
    <w:p>
      <w:pPr>
        <w:pStyle w:val="Normal"/>
        <w:spacing w:lineRule="atLeast" w:line="285"/>
        <w:ind w:firstLine="426"/>
        <w:rPr>
          <w:szCs w:val="24"/>
          <w:u w:val="single"/>
        </w:rPr>
      </w:pPr>
      <w:r>
        <w:rPr>
          <w:color w:val="F8F8F2"/>
          <w:sz w:val="12"/>
          <w:szCs w:val="12"/>
        </w:rPr>
      </w:r>
    </w:p>
    <w:p>
      <w:pPr>
        <w:pStyle w:val="Normal"/>
        <w:spacing w:lineRule="auto" w:line="360"/>
        <w:ind w:firstLine="42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/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/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>
          <w:szCs w:val="24"/>
          <w:u w:val="single"/>
        </w:rPr>
        <w:t>Imagem do código funcionando no seu computador: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3955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 w:val="16"/>
          <w:szCs w:val="16"/>
        </w:rPr>
      </w:pPr>
      <w:r>
        <w:rPr>
          <w:b/>
          <w:bCs/>
        </w:rPr>
        <w:t>Exercício 2: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ab/>
        <w:t>Faça um algoritmo em linguagem C que receba como dado de entrada a quantidade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máxima em milímetros que um reservatório de água suporta. E também como dado de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entrada informe quantos milímetros de chuva tivemos em cada mês do ano, e quantos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milímetros deste reservatório por mês foi gasto. Armazene as informações de cada mês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em vetores de dados.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Sabendo a capacidade do reservatório, quanto choveu em cada mês e quanto foi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gasto. Informe o valor disponível de água, em milímetros, para cada mês do ano. Caso o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reservatório fique vazio em algum momento, informe isso na tela. Caso o reservatório fique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cheio em algum momento, também informe isso na tela.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Imprima na tela um teste do seu programa utilizando o seu RU da UNINTER como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os valores de entrada, cada dígito do seu RU será um dos valores gastos, em milímetros,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  <w:t>por mês. Por exemplo, se seu RU for 1234567, faça:</w:t>
      </w:r>
    </w:p>
    <w:p>
      <w:pPr>
        <w:pStyle w:val="Normal"/>
        <w:spacing w:lineRule="auto" w:line="360"/>
        <w:rPr>
          <w:sz w:val="16"/>
          <w:szCs w:val="16"/>
        </w:rPr>
      </w:pPr>
      <w:r>
        <w:rPr/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>
          <w:szCs w:val="24"/>
          <w:u w:val="single"/>
        </w:rPr>
        <w:t>Solução do aluno:</w:t>
      </w:r>
    </w:p>
    <w:p>
      <w:pPr>
        <w:pStyle w:val="Normal"/>
        <w:spacing w:lineRule="auto" w:line="360"/>
        <w:ind w:hanging="0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  <w:u w:val="single"/>
        </w:rPr>
        <w:t>#include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  <w:u w:val="single"/>
        </w:rPr>
        <w:t> 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  <w:u w:val="single"/>
        </w:rPr>
        <w:t>&lt;stdio.h&gt;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#include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&lt;stdlib.h&gt;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#include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&lt;stdbool.h&gt;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main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i/>
          <w:color w:val="FD971F"/>
          <w:sz w:val="12"/>
          <w:szCs w:val="12"/>
          <w:highlight w:val="darkYellow"/>
        </w:rPr>
        <w:t>argc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char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const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i/>
          <w:color w:val="FD971F"/>
          <w:sz w:val="12"/>
          <w:szCs w:val="12"/>
          <w:highlight w:val="darkYellow"/>
        </w:rPr>
        <w:t>argv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[]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capacidadeReservatorio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chuva[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12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{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}, consumo[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12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{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}, vazio[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12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{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}, cheio[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12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{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utilizacaoReservatorio 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13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{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"Reservatorio 1.0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"Informe a capacidade do reservatorio (em ''mm''):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 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capacidadeReservatorio);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//Coletando capacidade máxima do reservatório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//Coletando dados da chuva de cada mês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for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sizeof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(chuva)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/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sizeof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(chuva[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])); i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"Informe a quantidade de chuva (em ''mm'') do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o mes: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chuva[i]);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----------------/----------------/----------------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//Coletando dados de consumo de cada mês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for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sizeof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(consumo)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/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sizeof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(consumo[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])); i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"Informe o consumo (em ''mm'') do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o mes: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%i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consumo[i]);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//Calculando e inferindo situação do reservatorio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for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sizeof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(chuva)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/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sizeof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(chuva[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])); i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utilizacaoReservatorio[i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utilizacaoReservatorio[i]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(chuva[i]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-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consumo[i]);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//Calculando uso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(utilizacaoReservatorio[i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//Caso vazio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cheio[i]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vazio[i]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utilizacaoReservatorio[i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(utilizacaoReservatorio[i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&gt;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utilizacaoReservatorio[i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capacidadeReservatorio)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//Caso normal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cheio[i]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vazio[i]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(utilizacaoReservatorio[i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&gt;=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capacidadeReservatorio)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//Caso cheio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cheio[i]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vazio[i]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utilizacaoReservatorio[i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capacidadeReservatorio;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//Comunicando usuário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for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sizeof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(chuva)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/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sizeof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(chuva[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])); i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"Quantidade de agua (em ''mm'') no reservatorio, no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o mes: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utilizacaoReservatorio[i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(vazio[i]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//Caso reservatório vazio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". VAZIO!!!"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(cheio[i]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//Caso reservatório cheio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". CHEIO!!!"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system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"PAUSE"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r>
    </w:p>
    <w:p>
      <w:pPr>
        <w:pStyle w:val="Normal"/>
        <w:spacing w:lineRule="auto" w:line="360"/>
        <w:ind w:hanging="0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  <w:u w:val="single"/>
        </w:rPr>
        <w:t>Imagem do código funcionando no seu computador: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F8F8F2"/>
          <w:sz w:val="24"/>
          <w:szCs w:val="24"/>
          <w:highlight w:val="darkYellow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F8F8F2"/>
          <w:sz w:val="24"/>
          <w:szCs w:val="24"/>
          <w:highlight w:val="darkYellow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F8F8F2"/>
          <w:sz w:val="24"/>
          <w:szCs w:val="24"/>
          <w:highlight w:val="darkYellow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F8F8F2"/>
          <w:sz w:val="24"/>
          <w:szCs w:val="24"/>
          <w:highlight w:val="darkYellow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-7620</wp:posOffset>
            </wp:positionH>
            <wp:positionV relativeFrom="paragraph">
              <wp:posOffset>124460</wp:posOffset>
            </wp:positionV>
            <wp:extent cx="5760085" cy="551497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Exercício 3: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Faça um algoritmo em linguagem C que receba como dado de entrada uma matriz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de caracteres. Cada posição da matriz deve armazenar um caractere.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A dimensão da matriz deverá ser MxN, onde M e N são dados de entrada escolhidos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pelo usuário. Declare a matriz como sendo de dimensão máxima 10x10, e valide os valores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de M e N, que devem estar entre 1 e 10, incluindo 1 e 10. Para a validação, o usuário deve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ficar preso no programa enquanto não digitar um número válido para M e para N.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Após escolhida a dimensão da matriz e povoado ela com caracteres. Faça: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•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Conte o número de ocorrências de cada caractere que aparece na matriz.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Após a contagem, liste cada caractere digitado e o número de ocorrências;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•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Crie uma função que receba como parâmetro o primeiro caractere cadastrado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na matriz. A função deve retornar um dado numérico. Se o caractere for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maiúsculo, retorne na função o resultado deste caractere dividido por 10.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Caso contrário, retorne o resultado do caractere multiplicado por 2;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Imprima na tela um teste do seu programa utilizando como primeiro caractere a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primeira letra do seu nome.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Solução do aluno:</w:t>
      </w:r>
    </w:p>
    <w:p>
      <w:pPr>
        <w:pStyle w:val="Normal"/>
        <w:spacing w:lineRule="auto" w:line="360"/>
        <w:ind w:hanging="0"/>
        <w:rPr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hanging="0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  <w:u w:val="single"/>
        </w:rPr>
        <w:t>#include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  <w:u w:val="single"/>
        </w:rPr>
        <w:t> 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  <w:u w:val="single"/>
        </w:rPr>
        <w:t>&lt;stdio.h&gt;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#include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&lt;stdlib.h&gt;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main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i/>
          <w:color w:val="FD971F"/>
          <w:sz w:val="12"/>
          <w:szCs w:val="12"/>
          <w:highlight w:val="darkYellow"/>
        </w:rPr>
        <w:t>argc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char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const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i/>
          <w:color w:val="FD971F"/>
          <w:sz w:val="12"/>
          <w:szCs w:val="12"/>
          <w:highlight w:val="darkYellow"/>
        </w:rPr>
        <w:t>argv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[]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n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//Declaração eixos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//Coleta de ''m''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do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"Digite o valor do eixo ''m'' (entre ''1'' e ''10''):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m);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while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||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m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&gt;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//Coleta de ''n''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do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"Digite o valor do eixo ''n'' (entre ''1'' e ''10''):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n);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while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(n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||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n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&gt;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char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string[n][m];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//Declaração da matriz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count[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255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{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}, ascii;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//Coleta de caracteres e contagem de ocorrências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for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n; i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for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j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j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m; j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   Digite a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a letra da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a palavra: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j, i, (j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), (i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scanf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%s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string[i][j]);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ascii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string[i][j];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count[ascii]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  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//Imprimindo numeração superior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for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m; i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(i));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//Imprimindo array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for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n; i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for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j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j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m; j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%c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string[i][j]);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//Imprimindo quantidade de ocorrências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for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int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i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255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 i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++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(count[i]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!=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%c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 teve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%d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 ocorrecias.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i, count[i]);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{ </w:t>
      </w:r>
      <w:r>
        <w:rPr>
          <w:rFonts w:ascii="Consolas;Courier New;monospace" w:hAnsi="Consolas;Courier New;monospace"/>
          <w:b w:val="false"/>
          <w:color w:val="88846F"/>
          <w:sz w:val="12"/>
          <w:szCs w:val="12"/>
          <w:highlight w:val="darkYellow"/>
        </w:rPr>
        <w:t>//Cálculo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i/>
          <w:color w:val="66D9EF"/>
          <w:sz w:val="12"/>
          <w:szCs w:val="12"/>
          <w:highlight w:val="darkYellow"/>
        </w:rPr>
        <w:t>double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x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string[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][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];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if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(x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&gt;=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65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&amp;&amp;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x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&lt;=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90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Funcao calculo: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%.2lf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(x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/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10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else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Funcao calculo: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%.2lf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, (x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*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2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sz w:val="12"/>
          <w:szCs w:val="12"/>
        </w:rPr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printf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FIM!!!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\n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A6E22E"/>
          <w:sz w:val="12"/>
          <w:szCs w:val="12"/>
          <w:highlight w:val="darkYellow"/>
        </w:rPr>
        <w:t>system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(</w:t>
      </w:r>
      <w:r>
        <w:rPr>
          <w:rFonts w:ascii="Consolas;Courier New;monospace" w:hAnsi="Consolas;Courier New;monospace"/>
          <w:b w:val="false"/>
          <w:color w:val="E6DB74"/>
          <w:sz w:val="12"/>
          <w:szCs w:val="12"/>
          <w:highlight w:val="darkYellow"/>
        </w:rPr>
        <w:t>"PAUSE"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);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color w:val="F8F8F2"/>
          <w:sz w:val="12"/>
          <w:szCs w:val="12"/>
          <w:highlight w:val="darkYellow"/>
        </w:rPr>
        <w:t>    </w:t>
      </w:r>
      <w:r>
        <w:rPr>
          <w:rFonts w:ascii="Consolas;Courier New;monospace" w:hAnsi="Consolas;Courier New;monospace"/>
          <w:b w:val="false"/>
          <w:color w:val="F92672"/>
          <w:sz w:val="12"/>
          <w:szCs w:val="12"/>
          <w:highlight w:val="darkYellow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 </w:t>
      </w:r>
      <w:r>
        <w:rPr>
          <w:rFonts w:ascii="Consolas;Courier New;monospace" w:hAnsi="Consolas;Courier New;monospace"/>
          <w:b w:val="false"/>
          <w:color w:val="AE81FF"/>
          <w:sz w:val="12"/>
          <w:szCs w:val="12"/>
          <w:highlight w:val="darkYellow"/>
        </w:rPr>
        <w:t>0</w:t>
      </w: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;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  <w:t>}</w:t>
      </w:r>
    </w:p>
    <w:p>
      <w:pPr>
        <w:pStyle w:val="Normal"/>
        <w:spacing w:lineRule="atLeast" w:line="285"/>
        <w:rPr>
          <w:szCs w:val="24"/>
          <w:u w:val="single"/>
        </w:rPr>
      </w:pPr>
      <w:r>
        <w:rPr>
          <w:rFonts w:ascii="Consolas;Courier New;monospace" w:hAnsi="Consolas;Courier New;monospace"/>
          <w:b w:val="false"/>
          <w:color w:val="F8F8F2"/>
          <w:sz w:val="12"/>
          <w:szCs w:val="12"/>
          <w:highlight w:val="darkYellow"/>
        </w:rPr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Imagem do código funcionando no seu computador:,</w:t>
      </w:r>
    </w:p>
    <w:p>
      <w:pPr>
        <w:pStyle w:val="Normal"/>
        <w:spacing w:lineRule="auto" w:line="360"/>
        <w:ind w:hanging="0"/>
        <w:rPr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hanging="0"/>
        <w:rPr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612457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footerReference w:type="default" r:id="rId15"/>
      <w:type w:val="nextPage"/>
      <w:pgSz w:w="11906" w:h="16838"/>
      <w:pgMar w:left="1701" w:right="1134" w:header="567" w:top="1701" w:footer="34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</w:r>
  </w:p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1311283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Normal"/>
      <w:ind w:right="36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Normal"/>
      <w:ind w:right="360" w:hanging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Normal"/>
      <w:ind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01Texto"/>
    <w:qFormat/>
    <w:rsid w:val="00c37a7a"/>
    <w:pPr>
      <w:keepNext w:val="true"/>
      <w:numPr>
        <w:ilvl w:val="0"/>
        <w:numId w:val="1"/>
      </w:numPr>
      <w:spacing w:before="0" w:after="720"/>
      <w:jc w:val="left"/>
      <w:outlineLvl w:val="0"/>
    </w:pPr>
    <w:rPr>
      <w:b/>
      <w:caps/>
      <w:kern w:val="2"/>
    </w:rPr>
  </w:style>
  <w:style w:type="paragraph" w:styleId="Ttulo2">
    <w:name w:val="Heading 2"/>
    <w:basedOn w:val="01Texto"/>
    <w:next w:val="01Texto"/>
    <w:qFormat/>
    <w:pPr>
      <w:keepNext w:val="true"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Texto"/>
    <w:next w:val="01Texto"/>
    <w:qFormat/>
    <w:pPr>
      <w:keepNext w:val="true"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Texto"/>
    <w:next w:val="01Texto"/>
    <w:qFormat/>
    <w:pPr>
      <w:keepNext w:val="true"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Texto"/>
    <w:next w:val="01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rPr>
      <w:color w:val="0000FF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255ba"/>
    <w:rPr>
      <w:sz w:val="24"/>
    </w:rPr>
  </w:style>
  <w:style w:type="character" w:styleId="TextodebaloChar" w:customStyle="1">
    <w:name w:val="Texto de balão Char"/>
    <w:basedOn w:val="DefaultParagraphFont"/>
    <w:link w:val="Textodebalo"/>
    <w:qFormat/>
    <w:rsid w:val="00e255ba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b7037a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RodapChar" w:customStyle="1">
    <w:name w:val="Rodapé Char"/>
    <w:basedOn w:val="DefaultParagraphFont"/>
    <w:link w:val="Rodap"/>
    <w:uiPriority w:val="99"/>
    <w:qFormat/>
    <w:rsid w:val="00a320fc"/>
    <w:rPr>
      <w:sz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01Texto" w:customStyle="1">
    <w:name w:val="01 - Texto"/>
    <w:basedOn w:val="Normal"/>
    <w:qFormat/>
    <w:rsid w:val="00b30497"/>
    <w:pPr>
      <w:spacing w:lineRule="auto" w:line="360"/>
      <w:ind w:firstLine="1134"/>
    </w:pPr>
    <w:rPr/>
  </w:style>
  <w:style w:type="paragraph" w:styleId="Caption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02Citaolonga" w:customStyle="1">
    <w:name w:val="02 - Citação longa"/>
    <w:basedOn w:val="Normal"/>
    <w:next w:val="01Texto"/>
    <w:qFormat/>
    <w:pPr>
      <w:spacing w:before="240" w:after="480"/>
      <w:ind w:left="2268" w:hanging="0"/>
    </w:pPr>
    <w:rPr>
      <w:sz w:val="20"/>
    </w:rPr>
  </w:style>
  <w:style w:type="paragraph" w:styleId="04Referncias" w:customStyle="1">
    <w:name w:val="04 - Referências"/>
    <w:basedOn w:val="02Citaolonga"/>
    <w:qFormat/>
    <w:pPr>
      <w:spacing w:before="240" w:after="240"/>
      <w:ind w:left="0" w:hanging="0"/>
      <w:jc w:val="left"/>
    </w:pPr>
    <w:rPr>
      <w:sz w:val="24"/>
    </w:rPr>
  </w:style>
  <w:style w:type="paragraph" w:styleId="05Tabelaesquerda" w:customStyle="1">
    <w:name w:val="05 - Tabela à esquerda"/>
    <w:basedOn w:val="Normal"/>
    <w:qFormat/>
    <w:pPr>
      <w:spacing w:before="20" w:after="20"/>
      <w:jc w:val="left"/>
    </w:pPr>
    <w:rPr>
      <w:sz w:val="20"/>
    </w:rPr>
  </w:style>
  <w:style w:type="paragraph" w:styleId="05Tabeladireita" w:customStyle="1">
    <w:name w:val="05 - Tabela à direita"/>
    <w:basedOn w:val="05Tabelaesquerda"/>
    <w:qFormat/>
    <w:pPr>
      <w:jc w:val="right"/>
    </w:pPr>
    <w:rPr/>
  </w:style>
  <w:style w:type="paragraph" w:styleId="05Tabelacentralizado" w:customStyle="1">
    <w:name w:val="05 - Tabela centralizado"/>
    <w:basedOn w:val="05Tabeladireita"/>
    <w:qFormat/>
    <w:pPr>
      <w:jc w:val="center"/>
    </w:pPr>
    <w:rPr/>
  </w:style>
  <w:style w:type="paragraph" w:styleId="05Tabelajustificado" w:customStyle="1">
    <w:name w:val="05 - Tabela justificado"/>
    <w:basedOn w:val="05Tabelacentralizado"/>
    <w:qFormat/>
    <w:pPr>
      <w:jc w:val="both"/>
    </w:pPr>
    <w:rPr/>
  </w:style>
  <w:style w:type="paragraph" w:styleId="08ListadeProfessores" w:customStyle="1">
    <w:name w:val="08 - Lista de Professores"/>
    <w:basedOn w:val="01Texto"/>
    <w:qFormat/>
    <w:pPr>
      <w:ind w:hanging="0"/>
      <w:jc w:val="center"/>
    </w:pPr>
    <w:rPr/>
  </w:style>
  <w:style w:type="paragraph" w:styleId="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01Texto"/>
    <w:next w:val="Normal"/>
    <w:autoRedefine/>
    <w:uiPriority w:val="39"/>
    <w:pPr>
      <w:spacing w:lineRule="auto" w:line="240"/>
      <w:ind w:hanging="0"/>
      <w:jc w:val="left"/>
    </w:pPr>
    <w:rPr>
      <w:b/>
      <w:caps/>
      <w:sz w:val="20"/>
    </w:rPr>
  </w:style>
  <w:style w:type="paragraph" w:styleId="Sumrio2">
    <w:name w:val="TOC 2"/>
    <w:basedOn w:val="01Texto"/>
    <w:next w:val="Normal"/>
    <w:autoRedefine/>
    <w:uiPriority w:val="39"/>
    <w:pPr>
      <w:spacing w:lineRule="auto" w:line="240"/>
      <w:ind w:left="240" w:hanging="0"/>
      <w:jc w:val="left"/>
    </w:pPr>
    <w:rPr>
      <w:smallCaps/>
      <w:sz w:val="20"/>
    </w:rPr>
  </w:style>
  <w:style w:type="paragraph" w:styleId="Sumrio3">
    <w:name w:val="TOC 3"/>
    <w:basedOn w:val="01Texto"/>
    <w:next w:val="Normal"/>
    <w:autoRedefine/>
    <w:uiPriority w:val="39"/>
    <w:pPr>
      <w:spacing w:lineRule="auto" w:line="240"/>
      <w:ind w:left="480" w:hanging="0"/>
      <w:jc w:val="left"/>
    </w:pPr>
    <w:rPr>
      <w:i/>
      <w:sz w:val="20"/>
    </w:rPr>
  </w:style>
  <w:style w:type="paragraph" w:styleId="Sumrio4">
    <w:name w:val="TOC 4"/>
    <w:basedOn w:val="01Texto"/>
    <w:next w:val="Normal"/>
    <w:autoRedefine/>
    <w:semiHidden/>
    <w:pPr>
      <w:spacing w:lineRule="auto" w:line="240"/>
      <w:ind w:left="720" w:hanging="0"/>
      <w:jc w:val="left"/>
    </w:pPr>
    <w:rPr>
      <w:sz w:val="18"/>
    </w:rPr>
  </w:style>
  <w:style w:type="paragraph" w:styleId="Sumrio5">
    <w:name w:val="TOC 5"/>
    <w:basedOn w:val="01Texto"/>
    <w:next w:val="Normal"/>
    <w:autoRedefine/>
    <w:semiHidden/>
    <w:pPr>
      <w:spacing w:lineRule="auto" w:line="240"/>
      <w:ind w:left="960" w:hanging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sz w:val="18"/>
    </w:rPr>
  </w:style>
  <w:style w:type="paragraph" w:styleId="03Inciso" w:customStyle="1">
    <w:name w:val="03 - Inciso"/>
    <w:basedOn w:val="Normal"/>
    <w:qFormat/>
    <w:rsid w:val="00b30497"/>
    <w:pPr>
      <w:spacing w:lineRule="auto" w:line="360"/>
      <w:ind w:left="1134" w:hanging="0"/>
    </w:pPr>
    <w:rPr/>
  </w:style>
  <w:style w:type="paragraph" w:styleId="06Ttulospstextuais" w:customStyle="1">
    <w:name w:val="06 - Títulos pós-textuais"/>
    <w:basedOn w:val="Ttulo1"/>
    <w:qFormat/>
    <w:pPr>
      <w:numPr>
        <w:ilvl w:val="0"/>
        <w:numId w:val="0"/>
      </w:numPr>
      <w:jc w:val="center"/>
    </w:pPr>
    <w:rPr/>
  </w:style>
  <w:style w:type="paragraph" w:styleId="07FolhadeRosto" w:customStyle="1">
    <w:name w:val="07 - Folha de Rosto"/>
    <w:basedOn w:val="Normal"/>
    <w:qFormat/>
    <w:pPr>
      <w:spacing w:before="0" w:after="120"/>
      <w:jc w:val="center"/>
    </w:pPr>
    <w:rPr>
      <w:b/>
      <w:caps/>
    </w:rPr>
  </w:style>
  <w:style w:type="paragraph" w:styleId="07Naturezadotrabalho" w:customStyle="1">
    <w:name w:val="07 - Natureza do trabalho"/>
    <w:basedOn w:val="Normal"/>
    <w:qFormat/>
    <w:pPr>
      <w:ind w:left="4536" w:hanging="0"/>
    </w:pPr>
    <w:rPr/>
  </w:style>
  <w:style w:type="paragraph" w:styleId="09DedicatriaseAgradecimentos" w:customStyle="1">
    <w:name w:val="09 - Dedicatórias e Agradecimentos"/>
    <w:basedOn w:val="07Naturezadotrabalho"/>
    <w:qFormat/>
    <w:pPr>
      <w:ind w:left="3402" w:hanging="0"/>
    </w:pPr>
    <w:rPr>
      <w:i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05Tabelafonte" w:customStyle="1">
    <w:name w:val="05 - Tabela fonte"/>
    <w:basedOn w:val="Normal"/>
    <w:qFormat/>
    <w:pPr>
      <w:spacing w:before="120" w:after="0"/>
      <w:jc w:val="right"/>
    </w:pPr>
    <w:rPr>
      <w:sz w:val="20"/>
    </w:rPr>
  </w:style>
  <w:style w:type="paragraph" w:styleId="06Ttulosprtextuais" w:customStyle="1">
    <w:name w:val="06 - Títulos pré-textuais"/>
    <w:basedOn w:val="Normal"/>
    <w:qFormat/>
    <w:rsid w:val="00c37a7a"/>
    <w:pPr>
      <w:spacing w:before="0" w:after="960"/>
      <w:jc w:val="center"/>
    </w:pPr>
    <w:rPr>
      <w:b/>
      <w:caps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abealho">
    <w:name w:val="Header"/>
    <w:basedOn w:val="Normal"/>
    <w:link w:val="CabealhoChar"/>
    <w:uiPriority w:val="9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odyTextIndent2">
    <w:name w:val="Body Text Indent 2"/>
    <w:basedOn w:val="Normal"/>
    <w:qFormat/>
    <w:rsid w:val="00b368f6"/>
    <w:pPr>
      <w:spacing w:lineRule="auto" w:line="480" w:before="0" w:after="120"/>
      <w:ind w:left="283" w:hanging="0"/>
    </w:pPr>
    <w:rPr/>
  </w:style>
  <w:style w:type="paragraph" w:styleId="BalloonText">
    <w:name w:val="Balloon Text"/>
    <w:basedOn w:val="Normal"/>
    <w:link w:val="TextodebaloChar"/>
    <w:qFormat/>
    <w:rsid w:val="00e255ba"/>
    <w:pPr/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har"/>
    <w:qFormat/>
    <w:rsid w:val="00b7037a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1781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a41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6</TotalTime>
  <Application>LibreOffice/6.4.1.2$Windows_X86_64 LibreOffice_project/4d224e95b98b138af42a64d84056446d09082932</Application>
  <Pages>12</Pages>
  <Words>1533</Words>
  <Characters>7708</Characters>
  <CharactersWithSpaces>11226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2018-09-28T12:23:00Z</dcterms:created>
  <dc:creator>EDERSON CICHACZEWSKI</dc:creator>
  <dc:description/>
  <dc:language>pt-BR</dc:language>
  <cp:lastModifiedBy/>
  <cp:lastPrinted>2011-03-01T23:31:00Z</cp:lastPrinted>
  <dcterms:modified xsi:type="dcterms:W3CDTF">2020-07-21T14:25:24Z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